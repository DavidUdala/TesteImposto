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601B9" w14:textId="77777777" w:rsidR="000E7B3F" w:rsidRDefault="000E7B3F">
      <w:pPr>
        <w:pStyle w:val="Ttulo"/>
        <w:rPr>
          <w:lang w:val="pt-BR"/>
        </w:rPr>
      </w:pPr>
      <w:r>
        <w:rPr>
          <w:lang w:val="pt-BR"/>
        </w:rPr>
        <w:t>Netshoes</w:t>
      </w:r>
    </w:p>
    <w:p w14:paraId="2D5CEFF9" w14:textId="77777777" w:rsidR="003D0F83" w:rsidRPr="004C0FFF" w:rsidRDefault="000E7B3F">
      <w:pPr>
        <w:pStyle w:val="Ttulo"/>
        <w:rPr>
          <w:lang w:val="pt-BR"/>
        </w:rPr>
      </w:pPr>
      <w:r>
        <w:rPr>
          <w:lang w:val="pt-BR"/>
        </w:rPr>
        <w:t>Teste para analista desenvolvedor</w:t>
      </w:r>
    </w:p>
    <w:p w14:paraId="616EEE29" w14:textId="77777777" w:rsidR="003D0F83" w:rsidRPr="004C0FFF" w:rsidRDefault="003D0F83">
      <w:pPr>
        <w:pStyle w:val="Semespaamento"/>
        <w:spacing w:before="600"/>
        <w:rPr>
          <w:rStyle w:val="Textodoespaoreservado"/>
          <w:color w:val="auto"/>
          <w:lang w:val="pt-BR"/>
        </w:rPr>
      </w:pP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5176C2" w14:paraId="2D1521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7B37867" w14:textId="77777777" w:rsidR="003D0F83" w:rsidRPr="004C0FFF" w:rsidRDefault="004C0FFF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4CF1A1BF" wp14:editId="6CD705E2">
                      <wp:extent cx="141605" cy="141605"/>
                      <wp:effectExtent l="0" t="0" r="0" b="0"/>
                      <wp:docPr id="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tângulo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193D78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Bt2dGBewgAAC8oAAAOAAAAAAAA&#10;AAAAAAAAAC4CAABkcnMvZTJvRG9jLnhtbFBLAQItABQABgAIAAAAIQAF4gw92QAAAAMBAAAPAAAA&#10;AAAAAAAAAAAAANUKAABkcnMvZG93bnJldi54bWxQSwUGAAAAAAQABADzAAAA2wsAAAAA&#10;">
                      <v:rect id="Retângulo 2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0icEA&#10;AADaAAAADwAAAGRycy9kb3ducmV2LnhtbESPQWsCMRSE7wX/Q3hCb5q4rUVXo4hQqr2IVu+PzXN3&#10;cfOyJFHXf98IhR6HmfmGmS8724gb+VA71jAaKhDEhTM1lxqOP5+DCYgQkQ02jknDgwIsF72XOebG&#10;3XlPt0MsRYJwyFFDFWObSxmKiiyGoWuJk3d23mJM0pfSeLwnuG1kptSHtFhzWqiwpXVFxeVwtRq+&#10;1G56upaG1bscZW/193Y/9WOtX/vdagYiUhf/w3/tjdGQwfNKu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9InBAAAA2gAAAA8AAAAAAAAAAAAAAAAAmAIAAGRycy9kb3du&#10;cmV2LnhtbFBLBQYAAAAABAAEAPUAAACGAwAAAAA=&#10;" fillcolor="#5b9bd5 [3204]" stroked="f" strokeweight="0"/>
                      <v:shape id="Forma livre 3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5W8QA&#10;AADaAAAADwAAAGRycy9kb3ducmV2LnhtbESPT2vCQBTE70K/w/KE3szGFlS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zOVv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B1EFBA2" w14:textId="77777777" w:rsidR="00F841DE" w:rsidRDefault="00F841DE" w:rsidP="00F841DE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Foi construído um projeto fictício com algumas regras de negócio já desenvolvidas, o teste consiste basicamente em entender o projeto e evoluir conforme as orientações citadas no decorrer deste documento.</w:t>
            </w:r>
          </w:p>
          <w:p w14:paraId="2EA84534" w14:textId="77777777" w:rsidR="00C00E18" w:rsidRDefault="00C00E18" w:rsidP="00C00E1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O objetivo do teste é simular as atividades do dia-a-dia afim de avaliar as seguintes áreas: </w:t>
            </w:r>
          </w:p>
          <w:p w14:paraId="08739D15" w14:textId="77777777"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Desenvolvimento de novos recursos</w:t>
            </w:r>
          </w:p>
          <w:p w14:paraId="565DE327" w14:textId="77777777"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Correções de </w:t>
            </w:r>
            <w:proofErr w:type="spellStart"/>
            <w:r>
              <w:rPr>
                <w:lang w:val="pt-BR"/>
              </w:rPr>
              <w:t>BUG’s</w:t>
            </w:r>
            <w:proofErr w:type="spellEnd"/>
            <w:r>
              <w:rPr>
                <w:lang w:val="pt-BR"/>
              </w:rPr>
              <w:t>.</w:t>
            </w:r>
          </w:p>
          <w:p w14:paraId="6AE035AB" w14:textId="77777777" w:rsidR="00C00E18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Melhorias técnicas</w:t>
            </w:r>
          </w:p>
          <w:p w14:paraId="3677CD8B" w14:textId="77777777" w:rsidR="00C00E18" w:rsidRPr="004C0FFF" w:rsidRDefault="00C00E18" w:rsidP="00C00E18">
            <w:pPr>
              <w:pStyle w:val="Textodedica"/>
              <w:numPr>
                <w:ilvl w:val="0"/>
                <w:numId w:val="4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Analise das atividades</w:t>
            </w:r>
          </w:p>
        </w:tc>
      </w:tr>
    </w:tbl>
    <w:p w14:paraId="1EA16AC8" w14:textId="77777777" w:rsidR="003D0F83" w:rsidRDefault="004C0FFF" w:rsidP="000509EB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14:paraId="318A2E95" w14:textId="77777777" w:rsidR="000509EB" w:rsidRDefault="000509EB" w:rsidP="000509EB">
      <w:pPr>
        <w:rPr>
          <w:lang w:val="pt-BR"/>
        </w:rPr>
      </w:pPr>
      <w:r>
        <w:rPr>
          <w:lang w:val="pt-BR"/>
        </w:rPr>
        <w:t>O projeto consiste em uma tela cujo objetivo é digitar um pedido</w:t>
      </w:r>
      <w:r w:rsidR="003752B0">
        <w:rPr>
          <w:lang w:val="pt-BR"/>
        </w:rPr>
        <w:t>,</w:t>
      </w:r>
      <w:r>
        <w:rPr>
          <w:lang w:val="pt-BR"/>
        </w:rPr>
        <w:t xml:space="preserve"> e baseado nos dados</w:t>
      </w:r>
      <w:r w:rsidR="003752B0">
        <w:rPr>
          <w:lang w:val="pt-BR"/>
        </w:rPr>
        <w:t xml:space="preserve"> da</w:t>
      </w:r>
      <w:r>
        <w:rPr>
          <w:lang w:val="pt-BR"/>
        </w:rPr>
        <w:t xml:space="preserve"> tela</w:t>
      </w:r>
      <w:r w:rsidR="005176C2">
        <w:rPr>
          <w:lang w:val="pt-BR"/>
        </w:rPr>
        <w:t xml:space="preserve"> </w:t>
      </w:r>
      <w:r w:rsidR="00BD2FD5">
        <w:rPr>
          <w:lang w:val="pt-BR"/>
        </w:rPr>
        <w:t>fazer a persistência dos dados</w:t>
      </w:r>
      <w:r>
        <w:rPr>
          <w:lang w:val="pt-BR"/>
        </w:rPr>
        <w:t>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FD1C7A" w:rsidRPr="00853626" w14:paraId="73BA937A" w14:textId="77777777" w:rsidTr="00A67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D29DF40" w14:textId="77777777" w:rsidR="00FD1C7A" w:rsidRPr="004C0FFF" w:rsidRDefault="00FD1C7A" w:rsidP="00A670D4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009A5B7" wp14:editId="5D2725A3">
                      <wp:extent cx="141605" cy="141605"/>
                      <wp:effectExtent l="0" t="0" r="0" b="0"/>
                      <wp:docPr id="56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tângulo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orma livre 5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47E43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V4gggAADQoAAAOAAAAZHJzL2Uyb0RvYy54bWzcWtuOo0YQfY+Uf0A8Rsp6uBljrXe12psi&#10;5bLKTj6AwdhGwUCAGc/mc/Ir+bGc6m5wedYFnV3lJfMwxuZQ1DlVXV3d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D+cleIIIAAA0KAAA&#10;DgAAAAAAAAAAAAAAAAAuAgAAZHJzL2Uyb0RvYy54bWxQSwECLQAUAAYACAAAACEABeIMPdkAAAAD&#10;AQAADwAAAAAAAAAAAAAAAADcCgAAZHJzL2Rvd25yZXYueG1sUEsFBgAAAAAEAAQA8wAAAOILAAAA&#10;AA==&#10;">
                      <v:rect id="Retângulo 5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dwMIA&#10;AADbAAAADwAAAGRycy9kb3ducmV2LnhtbESPQWsCMRSE74L/ITyhN0202tbVKKVQql6Ktt4fm+fu&#10;4uZlSaKu/94IgsdhZr5h5svW1uJMPlSONQwHCgRx7kzFhYb/v+/+B4gQkQ3WjknDlQIsF93OHDPj&#10;Lryl8y4WIkE4ZKihjLHJpAx5SRbDwDXEyTs4bzEm6QtpPF4S3NZypNSbtFhxWiixoa+S8uPuZDX8&#10;qN/p/lQYVmM5HL1Wm/V26idav/TazxmISG18hh/tldEweYf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13AwgAAANsAAAAPAAAAAAAAAAAAAAAAAJgCAABkcnMvZG93&#10;bnJldi54bWxQSwUGAAAAAAQABAD1AAAAhwMAAAAA&#10;" fillcolor="#5b9bd5 [3204]" stroked="f" strokeweight="0"/>
                      <v:shape id="Forma livre 5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ZkcIA&#10;AADbAAAADwAAAGRycy9kb3ducmV2LnhtbERPTWvCQBC9F/oflil4q5sWNCG6CaVQ0IOYqr1Ps2MS&#10;zc6m2dWk/fXdg+Dx8b6X+WhacaXeNZYVvEwjEMSl1Q1XCg77j+cEhPPIGlvLpOCXHOTZ48MSU20H&#10;/qTrzlcihLBLUUHtfZdK6cqaDLqp7YgDd7S9QR9gX0nd4xDCTStfo2guDTYcGmrs6L2m8ry7GAXb&#10;b3v62/8UVfu17g5Wb8q4iBOlJk/j2wKEp9HfxTf3SiuYhbHhS/gB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1mRwgAAANsAAAAPAAAAAAAAAAAAAAAAAJgCAABkcnMvZG93&#10;bnJldi54bWxQSwUGAAAAAAQABAD1AAAAhw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A665AE9" w14:textId="77777777" w:rsidR="00FD1C7A" w:rsidRPr="004C0FFF" w:rsidRDefault="00FD1C7A" w:rsidP="00A670D4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A base de código é bem reduzida, entenda a estrutura do projeto antes de iniciar a solução dos problemas.</w:t>
            </w:r>
          </w:p>
        </w:tc>
      </w:tr>
    </w:tbl>
    <w:p w14:paraId="57B8B2AB" w14:textId="77777777" w:rsidR="003D0F83" w:rsidRDefault="00735CA6">
      <w:pPr>
        <w:pStyle w:val="ttulo2"/>
        <w:rPr>
          <w:lang w:val="pt-BR"/>
        </w:rPr>
      </w:pPr>
      <w:r>
        <w:rPr>
          <w:lang w:val="pt-BR"/>
        </w:rPr>
        <w:t xml:space="preserve">1 </w:t>
      </w:r>
      <w:r w:rsidR="005176C2">
        <w:rPr>
          <w:lang w:val="pt-BR"/>
        </w:rPr>
        <w:t>– Exercício</w:t>
      </w:r>
      <w:r w:rsidR="00FD1C7A">
        <w:rPr>
          <w:lang w:val="pt-BR"/>
        </w:rPr>
        <w:t xml:space="preserve"> (Novo recurso)</w:t>
      </w:r>
    </w:p>
    <w:p w14:paraId="63AB33FE" w14:textId="77777777" w:rsidR="005176C2" w:rsidRPr="005176C2" w:rsidRDefault="005176C2" w:rsidP="005176C2">
      <w:pPr>
        <w:rPr>
          <w:lang w:val="pt-BR"/>
        </w:rPr>
      </w:pPr>
      <w:r w:rsidRPr="005176C2">
        <w:rPr>
          <w:lang w:val="pt-BR"/>
        </w:rPr>
        <w:t xml:space="preserve">Está em desenvolvimento uma tela para emissão de notas fiscais, o cálculo dos impostos já está desenvolvido, porém é necessário fazer a persistência da nota fiscal em um arquivo </w:t>
      </w:r>
      <w:r>
        <w:rPr>
          <w:lang w:val="pt-BR"/>
        </w:rPr>
        <w:t>XML</w:t>
      </w:r>
      <w:r w:rsidRPr="005176C2">
        <w:rPr>
          <w:lang w:val="pt-BR"/>
        </w:rPr>
        <w:t>, seguindo exatamente a mesma estrutura da classe: NotaFiscal</w:t>
      </w:r>
      <w:r>
        <w:rPr>
          <w:lang w:val="pt-BR"/>
        </w:rPr>
        <w:t>.</w:t>
      </w:r>
    </w:p>
    <w:p w14:paraId="39F68A5D" w14:textId="77777777" w:rsidR="005176C2" w:rsidRDefault="00307E76" w:rsidP="005176C2">
      <w:pPr>
        <w:rPr>
          <w:lang w:val="pt-BR"/>
        </w:rPr>
      </w:pPr>
      <w:r>
        <w:rPr>
          <w:lang w:val="pt-BR"/>
        </w:rPr>
        <w:t>O d</w:t>
      </w:r>
      <w:r w:rsidR="005176C2" w:rsidRPr="005176C2">
        <w:rPr>
          <w:lang w:val="pt-BR"/>
        </w:rPr>
        <w:t>iretório onde ser</w:t>
      </w:r>
      <w:r w:rsidR="00565C43">
        <w:rPr>
          <w:lang w:val="pt-BR"/>
        </w:rPr>
        <w:t>ão</w:t>
      </w:r>
      <w:r w:rsidR="005176C2" w:rsidRPr="005176C2">
        <w:rPr>
          <w:lang w:val="pt-BR"/>
        </w:rPr>
        <w:t xml:space="preserve"> gerado</w:t>
      </w:r>
      <w:r w:rsidR="00F143C6">
        <w:rPr>
          <w:lang w:val="pt-BR"/>
        </w:rPr>
        <w:t>s</w:t>
      </w:r>
      <w:r w:rsidR="005176C2" w:rsidRPr="005176C2">
        <w:rPr>
          <w:lang w:val="pt-BR"/>
        </w:rPr>
        <w:t xml:space="preserve"> os </w:t>
      </w:r>
      <w:r w:rsidR="005176C2">
        <w:rPr>
          <w:lang w:val="pt-BR"/>
        </w:rPr>
        <w:t>XML’s</w:t>
      </w:r>
      <w:r w:rsidR="005176C2" w:rsidRPr="005176C2">
        <w:rPr>
          <w:lang w:val="pt-BR"/>
        </w:rPr>
        <w:t xml:space="preserve"> é configurado pelo time de infra estrutura, o usuário não pode altera-lo (o usuário tem acesso apenas ao executável).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E550F" w:rsidRPr="00853626" w14:paraId="6EB8AD7F" w14:textId="77777777" w:rsidTr="00FC3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226EBA0" w14:textId="77777777" w:rsidR="003E550F" w:rsidRPr="004C0FFF" w:rsidRDefault="003E550F" w:rsidP="00FC37B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41DBB4FB" wp14:editId="24BAE810">
                      <wp:extent cx="141605" cy="141605"/>
                      <wp:effectExtent l="0" t="0" r="0" b="0"/>
                      <wp:docPr id="1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tângulo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orma livre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46BB1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S+fwgAAC8oAAAOAAAAZHJzL2Uyb0RvYy54bWzcWlmO20YQ/Q+QOxD8DBBruIuCZcPwhgBZ&#10;jHhyAA5FSUQokiE5o3GOk6vkYnnV3ZRKYxXZsZGfzMdo4VN1vVdV3dVN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">
                      <v:rect id="Retângulo 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JZsIA&#10;AADaAAAADwAAAGRycy9kb3ducmV2LnhtbESPQWsCMRSE70L/Q3iF3jRZq6VuzUopFKuXslbvj83r&#10;7tLNy5JEXf99Iwgeh5n5hlmuBtuJE/nQOtaQTRQI4sqZlmsN+5/P8SuIEJENdo5Jw4UCrIqH0RJz&#10;485c0mkXa5EgHHLU0MTY51KGqiGLYeJ64uT9Om8xJulraTyeE9x2cqrUi7TYclposKePhqq/3dFq&#10;WKvvxeFYG1YzmU2f2+2mXPi51k+Pw/sbiEhDvIdv7S+jYQbXK+k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MlmwgAAANoAAAAPAAAAAAAAAAAAAAAAAJgCAABkcnMvZG93&#10;bnJldi54bWxQSwUGAAAAAAQABAD1AAAAhwMAAAAA&#10;" fillcolor="#5b9bd5 [3204]" stroked="f" strokeweight="0"/>
                      <v:shape id="Forma livre 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EtMQA&#10;AADaAAAADwAAAGRycy9kb3ducmV2LnhtbESPT2vCQBTE70K/w/KE3szGQlWiq5RCoT2U+ifen9ln&#10;Ept9m2a3SfTTu4LgcZiZ3zCLVW8q0VLjSssKxlEMgjizuuRcQbr7GM1AOI+ssbJMCs7kYLV8Giww&#10;0bbjDbVbn4sAYZeggsL7OpHSZQUZdJGtiYN3tI1BH2STS91gF+Cmki9xPJEGSw4LBdb0XlD2u/03&#10;Cn4O9nTZ/a3zav9Vp1Z/Z9P1dKbU87B/m4Pw1PtH+N7+1Ape4XYl3A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BLT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A2A2ACB" w14:textId="77777777" w:rsidR="003E550F" w:rsidRPr="004C0FFF" w:rsidRDefault="003E550F" w:rsidP="00FC37B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Pode ser utilizado serialização de objetos para XML nesse caso.</w:t>
            </w:r>
          </w:p>
        </w:tc>
      </w:tr>
    </w:tbl>
    <w:p w14:paraId="3DE4D5BA" w14:textId="77777777" w:rsidR="00777132" w:rsidRDefault="00735CA6" w:rsidP="00777132">
      <w:pPr>
        <w:pStyle w:val="ttulo2"/>
        <w:rPr>
          <w:lang w:val="pt-BR"/>
        </w:rPr>
      </w:pPr>
      <w:r>
        <w:rPr>
          <w:lang w:val="pt-BR"/>
        </w:rPr>
        <w:t xml:space="preserve">2 </w:t>
      </w:r>
      <w:r w:rsidR="00777132">
        <w:rPr>
          <w:lang w:val="pt-BR"/>
        </w:rPr>
        <w:t>– Exercício (Novo recurso)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777132" w:rsidRPr="00853626" w14:paraId="2B320ADF" w14:textId="77777777" w:rsidTr="00FC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EE80C53" w14:textId="77777777" w:rsidR="00777132" w:rsidRPr="004C0FFF" w:rsidRDefault="00777132" w:rsidP="00FC2336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165705A" wp14:editId="1B93EB90">
                      <wp:extent cx="141605" cy="141605"/>
                      <wp:effectExtent l="0" t="0" r="0" b="0"/>
                      <wp:docPr id="13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tângulo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orma livre 1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542C15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">
                      <v:rect id="Retângulo 14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6d8EA&#10;AADbAAAADwAAAGRycy9kb3ducmV2LnhtbERP32vCMBB+F/Y/hBvsTZM6HbMzlTEYTl9Gnb4fza0t&#10;ay4liVr/+0UQfLuP7+ctV4PtxIl8aB1ryCYKBHHlTMu1hv3P5/gVRIjIBjvHpOFCAVbFw2iJuXFn&#10;Lum0i7VIIRxy1NDE2OdShqohi2HieuLE/TpvMSboa2k8nlO47eRUqRdpseXU0GBPHw1Vf7uj1bBW&#10;34vDsTasZjKbPrfbTbnwc62fHof3NxCRhngX39xfJs2fwfWXdI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enfBAAAA2wAAAA8AAAAAAAAAAAAAAAAAmAIAAGRycy9kb3du&#10;cmV2LnhtbFBLBQYAAAAABAAEAPUAAACGAwAAAAA=&#10;" fillcolor="#5b9bd5 [3204]" stroked="f" strokeweight="0"/>
                      <v:shape id="Forma livre 15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Pz8EA&#10;AADbAAAADwAAAGRycy9kb3ducmV2LnhtbERPS4vCMBC+L/gfwix4W9MV1FKNIoKgB/G597EZ22oz&#10;qU3Uur/eLAh7m4/vOaNJY0pxp9oVlhV8dyIQxKnVBWcKDvv5VwzCeWSNpWVS8CQHk3HrY4SJtg/e&#10;0n3nMxFC2CWoIPe+SqR0aU4GXcdWxIE72dqgD7DOpK7xEcJNKbtR1JcGCw4NOVY0yym97G5Gwfpo&#10;z7/76yYrf5bVwepVOtgMYqXan810CMJT4//Fb/dCh/k9+PslHCDH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T8/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72D9820" w14:textId="77777777" w:rsidR="00777132" w:rsidRPr="004C0FFF" w:rsidRDefault="00777132" w:rsidP="00FC233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Será necessário criar um banco de dados localmente utilizando o SQL Server Express.</w:t>
            </w:r>
          </w:p>
        </w:tc>
      </w:tr>
    </w:tbl>
    <w:p w14:paraId="39D7E19B" w14:textId="77777777" w:rsidR="00777132" w:rsidRDefault="00777132" w:rsidP="00777132">
      <w:pPr>
        <w:rPr>
          <w:lang w:val="pt-BR"/>
        </w:rPr>
      </w:pPr>
      <w:r>
        <w:rPr>
          <w:lang w:val="pt-BR"/>
        </w:rPr>
        <w:br/>
        <w:t>Na pasta SQL foi disponibilizado um conjunto de scripts</w:t>
      </w:r>
      <w:r w:rsidR="00565C43">
        <w:rPr>
          <w:lang w:val="pt-BR"/>
        </w:rPr>
        <w:t>,</w:t>
      </w:r>
      <w:r>
        <w:rPr>
          <w:lang w:val="pt-BR"/>
        </w:rPr>
        <w:t xml:space="preserve"> para que seja possível criar e popular o banco de dados.</w:t>
      </w:r>
    </w:p>
    <w:p w14:paraId="29F6D3EC" w14:textId="77777777" w:rsidR="0045381E" w:rsidRDefault="00777132" w:rsidP="00777132">
      <w:pPr>
        <w:rPr>
          <w:lang w:val="pt-BR"/>
        </w:rPr>
      </w:pPr>
      <w:r>
        <w:rPr>
          <w:lang w:val="pt-BR"/>
        </w:rPr>
        <w:t xml:space="preserve">Utilizar as procedures </w:t>
      </w:r>
      <w:r w:rsidRPr="00777132">
        <w:rPr>
          <w:lang w:val="pt-BR"/>
        </w:rPr>
        <w:t>P_NOTA_FISCAL</w:t>
      </w:r>
      <w:r>
        <w:rPr>
          <w:lang w:val="pt-BR"/>
        </w:rPr>
        <w:t xml:space="preserve"> e </w:t>
      </w:r>
      <w:r w:rsidRPr="00777132">
        <w:rPr>
          <w:lang w:val="pt-BR"/>
        </w:rPr>
        <w:t>P_NOTA_FISCAL_ITEM</w:t>
      </w:r>
      <w:r>
        <w:rPr>
          <w:lang w:val="pt-BR"/>
        </w:rPr>
        <w:t xml:space="preserve"> para fazer a persistência </w:t>
      </w:r>
      <w:r w:rsidR="00AC5B38">
        <w:rPr>
          <w:lang w:val="pt-BR"/>
        </w:rPr>
        <w:t>dos dados no banco</w:t>
      </w:r>
      <w:r w:rsidR="003123B0">
        <w:rPr>
          <w:lang w:val="pt-BR"/>
        </w:rPr>
        <w:t>.</w:t>
      </w:r>
      <w:r w:rsidR="003123B0">
        <w:rPr>
          <w:lang w:val="pt-BR"/>
        </w:rPr>
        <w:br/>
        <w:t>A persistência só pode acontecer se o XML foi gerado com sucesso.</w:t>
      </w:r>
    </w:p>
    <w:p w14:paraId="7D2CCBB0" w14:textId="77777777" w:rsidR="0045381E" w:rsidRDefault="0045381E" w:rsidP="0045381E">
      <w:pPr>
        <w:rPr>
          <w:lang w:val="pt-BR"/>
        </w:rPr>
      </w:pPr>
      <w:r>
        <w:rPr>
          <w:lang w:val="pt-BR"/>
        </w:rPr>
        <w:br w:type="page"/>
      </w:r>
    </w:p>
    <w:p w14:paraId="3A8F1FAA" w14:textId="77777777" w:rsidR="005353DF" w:rsidRDefault="00735CA6" w:rsidP="005353DF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3 </w:t>
      </w:r>
      <w:r w:rsidR="005353DF">
        <w:rPr>
          <w:lang w:val="pt-BR"/>
        </w:rPr>
        <w:t>– Exercício (Novo recurso)</w:t>
      </w:r>
    </w:p>
    <w:p w14:paraId="1FBE98FF" w14:textId="77777777" w:rsidR="005353DF" w:rsidRDefault="00735CA6" w:rsidP="00777132">
      <w:pPr>
        <w:rPr>
          <w:lang w:val="pt-BR"/>
        </w:rPr>
      </w:pPr>
      <w:r>
        <w:rPr>
          <w:lang w:val="pt-BR"/>
        </w:rPr>
        <w:t>Adicionar na classe de itens da nota fiscal os campos relacionados ao imposto de IPI:</w:t>
      </w:r>
    </w:p>
    <w:p w14:paraId="6E00391D" w14:textId="77777777" w:rsidR="00735CA6" w:rsidRDefault="00735CA6" w:rsidP="00777132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  <w:t>Valor de IPI: Base de cálculo * Alíquota de IPI.</w:t>
      </w:r>
    </w:p>
    <w:p w14:paraId="199BFC82" w14:textId="77777777" w:rsidR="00735CA6" w:rsidRDefault="00735CA6" w:rsidP="00777132">
      <w:pPr>
        <w:rPr>
          <w:lang w:val="pt-BR"/>
        </w:rPr>
      </w:pPr>
      <w:r>
        <w:rPr>
          <w:lang w:val="pt-BR"/>
        </w:rPr>
        <w:t xml:space="preserve">Esses campos </w:t>
      </w:r>
      <w:r w:rsidR="00B52583">
        <w:rPr>
          <w:lang w:val="pt-BR"/>
        </w:rPr>
        <w:t>serão</w:t>
      </w:r>
      <w:r>
        <w:rPr>
          <w:lang w:val="pt-BR"/>
        </w:rPr>
        <w:t xml:space="preserve"> persistidos na tabela de Itens de nota fiscal e também no arquivo XML.</w:t>
      </w:r>
    </w:p>
    <w:p w14:paraId="1032BB28" w14:textId="77777777" w:rsidR="00365F60" w:rsidRDefault="00CE3780" w:rsidP="00365F60">
      <w:pPr>
        <w:pStyle w:val="ttulo2"/>
        <w:rPr>
          <w:lang w:val="pt-BR"/>
        </w:rPr>
      </w:pPr>
      <w:r>
        <w:rPr>
          <w:lang w:val="pt-BR"/>
        </w:rPr>
        <w:t xml:space="preserve">4 </w:t>
      </w:r>
      <w:r w:rsidR="00365F60">
        <w:rPr>
          <w:lang w:val="pt-BR"/>
        </w:rPr>
        <w:t>– Exercício (Novo recurso)</w:t>
      </w:r>
    </w:p>
    <w:p w14:paraId="05429C4A" w14:textId="77777777" w:rsidR="00365F60" w:rsidRDefault="00365F60" w:rsidP="00777132">
      <w:pPr>
        <w:rPr>
          <w:lang w:val="pt-BR"/>
        </w:rPr>
      </w:pPr>
      <w:r>
        <w:rPr>
          <w:lang w:val="pt-BR"/>
        </w:rPr>
        <w:t xml:space="preserve">Desenvolver uma </w:t>
      </w:r>
      <w:proofErr w:type="spellStart"/>
      <w:r>
        <w:rPr>
          <w:lang w:val="pt-BR"/>
        </w:rPr>
        <w:t>stored</w:t>
      </w:r>
      <w:proofErr w:type="spellEnd"/>
      <w:r>
        <w:rPr>
          <w:lang w:val="pt-BR"/>
        </w:rPr>
        <w:t xml:space="preserve"> procedure para ser utilizada por outros sistemas, o objetivo dessa procedure é devolver a seguinte estrutura:</w:t>
      </w:r>
    </w:p>
    <w:p w14:paraId="6772838B" w14:textId="77777777" w:rsidR="00365F60" w:rsidRDefault="00365F60" w:rsidP="00777132">
      <w:pPr>
        <w:rPr>
          <w:lang w:val="pt-BR"/>
        </w:rPr>
      </w:pPr>
      <w:r>
        <w:rPr>
          <w:lang w:val="pt-BR"/>
        </w:rPr>
        <w:t xml:space="preserve">CFOP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ICMS | Valor </w:t>
      </w:r>
      <w:r w:rsidR="00853626">
        <w:rPr>
          <w:lang w:val="pt-BR"/>
        </w:rPr>
        <w:t xml:space="preserve">Total </w:t>
      </w:r>
      <w:r>
        <w:rPr>
          <w:lang w:val="pt-BR"/>
        </w:rPr>
        <w:t>d</w:t>
      </w:r>
      <w:r w:rsidR="00853626">
        <w:rPr>
          <w:lang w:val="pt-BR"/>
        </w:rPr>
        <w:t>o</w:t>
      </w:r>
      <w:r>
        <w:rPr>
          <w:lang w:val="pt-BR"/>
        </w:rPr>
        <w:t xml:space="preserve"> ICMS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IPI | Valor </w:t>
      </w:r>
      <w:r w:rsidR="00853626">
        <w:rPr>
          <w:lang w:val="pt-BR"/>
        </w:rPr>
        <w:t>Total do</w:t>
      </w:r>
      <w:r>
        <w:rPr>
          <w:lang w:val="pt-BR"/>
        </w:rPr>
        <w:t xml:space="preserve"> IPI</w:t>
      </w:r>
    </w:p>
    <w:p w14:paraId="2F2D6255" w14:textId="77777777" w:rsidR="00365F60" w:rsidRPr="00777132" w:rsidRDefault="00365F60" w:rsidP="00777132">
      <w:pPr>
        <w:rPr>
          <w:lang w:val="pt-BR"/>
        </w:rPr>
      </w:pPr>
      <w:r>
        <w:rPr>
          <w:lang w:val="pt-BR"/>
        </w:rPr>
        <w:t>Deve estar agrupado por CFOP.</w:t>
      </w:r>
    </w:p>
    <w:p w14:paraId="7B2233DD" w14:textId="77777777"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5 </w:t>
      </w:r>
      <w:r w:rsidR="00FD1C7A">
        <w:rPr>
          <w:lang w:val="pt-BR"/>
        </w:rPr>
        <w:t>– Exercício (Correção de BUG)</w:t>
      </w:r>
    </w:p>
    <w:p w14:paraId="6A2C8F15" w14:textId="77777777" w:rsidR="00FD1C7A" w:rsidRDefault="00FD1C7A" w:rsidP="005176C2">
      <w:pPr>
        <w:rPr>
          <w:lang w:val="pt-BR"/>
        </w:rPr>
      </w:pPr>
      <w:r w:rsidRPr="00FD1C7A">
        <w:rPr>
          <w:lang w:val="pt-BR"/>
        </w:rPr>
        <w:t>Para o estado de origem SP e destino RO o sistema deveria definir a CFOP como 6.006, corrigir o erro no sistema para que seja definido a CFOP correta.</w:t>
      </w:r>
    </w:p>
    <w:p w14:paraId="4A7A04C0" w14:textId="77777777"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6 </w:t>
      </w:r>
      <w:r>
        <w:rPr>
          <w:lang w:val="pt-BR"/>
        </w:rPr>
        <w:t>– Exercício (Correção de BUG)</w:t>
      </w:r>
    </w:p>
    <w:p w14:paraId="461517B6" w14:textId="77777777" w:rsidR="00FD1C7A" w:rsidRP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A tela tem alguns pontos de melhoria a serem implementados, por exemplo: Ao salvar a tela não está </w:t>
      </w:r>
      <w:r w:rsidR="00C2285A">
        <w:rPr>
          <w:lang w:val="pt-BR"/>
        </w:rPr>
        <w:t>limpando os campos</w:t>
      </w:r>
      <w:r w:rsidRPr="00FD1C7A">
        <w:rPr>
          <w:lang w:val="pt-BR"/>
        </w:rPr>
        <w:t>, é possível indicar estados inválidos tanto na origem quanto no destino.</w:t>
      </w:r>
    </w:p>
    <w:p w14:paraId="323B726A" w14:textId="77777777" w:rsid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Levantar os pontos </w:t>
      </w:r>
      <w:r w:rsidR="00853626">
        <w:rPr>
          <w:lang w:val="pt-BR"/>
        </w:rPr>
        <w:t xml:space="preserve">de </w:t>
      </w:r>
      <w:r w:rsidRPr="00FD1C7A">
        <w:rPr>
          <w:lang w:val="pt-BR"/>
        </w:rPr>
        <w:t>melhoria e executar as correções.</w:t>
      </w:r>
    </w:p>
    <w:p w14:paraId="2DA1296C" w14:textId="77777777" w:rsidR="00FD1C7A" w:rsidRDefault="00FD1C7A" w:rsidP="00BE7EF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7 </w:t>
      </w:r>
      <w:r>
        <w:rPr>
          <w:lang w:val="pt-BR"/>
        </w:rPr>
        <w:t>– Exercício (Novo recurso)</w:t>
      </w:r>
    </w:p>
    <w:p w14:paraId="1ABED0B4" w14:textId="77777777" w:rsidR="00FD1C7A" w:rsidRDefault="00FD1C7A" w:rsidP="00FD1C7A">
      <w:pPr>
        <w:rPr>
          <w:lang w:val="pt-BR"/>
        </w:rPr>
      </w:pPr>
      <w:r w:rsidRPr="00FD1C7A">
        <w:rPr>
          <w:lang w:val="pt-BR"/>
        </w:rPr>
        <w:t>Criar um campo desconto no item da nota fiscal</w:t>
      </w:r>
      <w:r w:rsidR="00C65186">
        <w:rPr>
          <w:lang w:val="pt-BR"/>
        </w:rPr>
        <w:t>.</w:t>
      </w:r>
      <w:r w:rsidR="00C65186">
        <w:rPr>
          <w:lang w:val="pt-BR"/>
        </w:rPr>
        <w:br/>
        <w:t>P</w:t>
      </w:r>
      <w:r w:rsidR="00853626">
        <w:rPr>
          <w:lang w:val="pt-BR"/>
        </w:rPr>
        <w:t>reenchê</w:t>
      </w:r>
      <w:r w:rsidRPr="00FD1C7A">
        <w:rPr>
          <w:lang w:val="pt-BR"/>
        </w:rPr>
        <w:t>-lo com a seguinte regra: Clientes do sudeste</w:t>
      </w:r>
      <w:r>
        <w:rPr>
          <w:lang w:val="pt-BR"/>
        </w:rPr>
        <w:t xml:space="preserve"> (campo “</w:t>
      </w:r>
      <w:r w:rsidRPr="00FD1C7A">
        <w:rPr>
          <w:lang w:val="pt-BR"/>
        </w:rPr>
        <w:t>Estado</w:t>
      </w:r>
      <w:r>
        <w:rPr>
          <w:lang w:val="pt-BR"/>
        </w:rPr>
        <w:t>Destino”)</w:t>
      </w:r>
      <w:r w:rsidRPr="00FD1C7A">
        <w:rPr>
          <w:lang w:val="pt-BR"/>
        </w:rPr>
        <w:t xml:space="preserve"> tem 10% de desconto</w:t>
      </w:r>
      <w:r w:rsidR="001F3118">
        <w:rPr>
          <w:lang w:val="pt-BR"/>
        </w:rPr>
        <w:t xml:space="preserve">. </w:t>
      </w:r>
      <w:r w:rsidR="001F3118">
        <w:rPr>
          <w:lang w:val="pt-BR"/>
        </w:rPr>
        <w:br/>
        <w:t>E</w:t>
      </w:r>
      <w:r>
        <w:rPr>
          <w:lang w:val="pt-BR"/>
        </w:rPr>
        <w:t xml:space="preserve">sse campo </w:t>
      </w:r>
      <w:r w:rsidR="006D5C70">
        <w:rPr>
          <w:lang w:val="pt-BR"/>
        </w:rPr>
        <w:t xml:space="preserve">deve </w:t>
      </w:r>
      <w:r>
        <w:rPr>
          <w:lang w:val="pt-BR"/>
        </w:rPr>
        <w:t>ser incluso no XML</w:t>
      </w:r>
      <w:r w:rsidR="00CB402C">
        <w:rPr>
          <w:lang w:val="pt-BR"/>
        </w:rPr>
        <w:t xml:space="preserve"> e no banco de dados.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26966" w:rsidRPr="00853626" w14:paraId="16B4EA7D" w14:textId="77777777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5595346" w14:textId="77777777" w:rsidR="00326966" w:rsidRPr="004C0FFF" w:rsidRDefault="0032696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14C0B600" wp14:editId="4012EACD">
                      <wp:extent cx="141605" cy="141605"/>
                      <wp:effectExtent l="0" t="0" r="0" b="0"/>
                      <wp:docPr id="7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tângulo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orma livre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8F174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ndewgAAC8oAAAOAAAAZHJzL2Uyb0RvYy54bWzcWtuOo0YQfY+Uf0A8Rsp6uBtrvavV3hQp&#10;l1V28gEMxjYKBgLMeDafk1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">
                      <v:rect id="Retângulo 8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DY74A&#10;AADaAAAADwAAAGRycy9kb3ducmV2LnhtbERPy4rCMBTdD/gP4QruxsTXoNUoIsg4bgZf+0tzbYvN&#10;TUmidv5+shBcHs57sWptLR7kQ+VYw6CvQBDnzlRcaDiftp9TECEiG6wdk4Y/CrBadj4WmBn35AM9&#10;jrEQKYRDhhrKGJtMypCXZDH0XUOcuKvzFmOCvpDG4zOF21oOlfqSFitODSU2tCkpvx3vVsO3+p1d&#10;7oVhNZaD4aja/xxmfqJ1r9uu5yAitfEtfrl3RkPamq6kG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tw2O+AAAA2gAAAA8AAAAAAAAAAAAAAAAAmAIAAGRycy9kb3ducmV2&#10;LnhtbFBLBQYAAAAABAAEAPUAAACDAwAAAAA=&#10;" fillcolor="#5b9bd5 [3204]" stroked="f" strokeweight="0"/>
                      <v:shape id="Forma livre 9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OscQA&#10;AADaAAAADwAAAGRycy9kb3ducmV2LnhtbESPQWvCQBSE74X+h+UVems2emg0zSpSKOhBtJreX7Ov&#10;STT7NmZXE/vruwXB4zAz3zDZfDCNuFDnassKRlEMgriwuuZSQb7/eJmAcB5ZY2OZFFzJwXz2+JBh&#10;qm3Pn3TZ+VIECLsUFVTet6mUrqjIoItsSxy8H9sZ9EF2pdQd9gFuGjmO41dpsOawUGFL7xUVx93Z&#10;KNh828Pv/rQtm69Vm1u9LpJtMlHq+WlYvIHwNPh7+NZeagVT+L8Sb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bDrHEAAAA2gAAAA8AAAAAAAAAAAAAAAAAmAIAAGRycy9k&#10;b3ducmV2LnhtbFBLBQYAAAAABAAEAPUAAACJ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EDC5BA6" w14:textId="77777777" w:rsidR="00326966" w:rsidRPr="004C0FFF" w:rsidRDefault="00326966" w:rsidP="0032696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Dica: É sempre bem-vindo </w:t>
            </w:r>
            <w:r w:rsidR="00CB402C">
              <w:rPr>
                <w:lang w:val="pt-BR"/>
              </w:rPr>
              <w:t xml:space="preserve">a criação de </w:t>
            </w:r>
            <w:r>
              <w:rPr>
                <w:lang w:val="pt-BR"/>
              </w:rPr>
              <w:t>novas classes com apenas uma responsabilidade</w:t>
            </w:r>
            <w:r w:rsidR="00CB402C">
              <w:rPr>
                <w:lang w:val="pt-BR"/>
              </w:rPr>
              <w:t>,</w:t>
            </w:r>
            <w:r>
              <w:rPr>
                <w:lang w:val="pt-BR"/>
              </w:rPr>
              <w:t xml:space="preserve"> utilizando os conceitos SOLID.</w:t>
            </w:r>
          </w:p>
        </w:tc>
      </w:tr>
    </w:tbl>
    <w:p w14:paraId="35948890" w14:textId="77777777"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8 </w:t>
      </w:r>
      <w:r>
        <w:rPr>
          <w:lang w:val="pt-BR"/>
        </w:rPr>
        <w:t>– Exercício (Melhoria técnica)</w:t>
      </w:r>
    </w:p>
    <w:p w14:paraId="1E47DD46" w14:textId="77777777" w:rsidR="00FD1C7A" w:rsidRDefault="00FD1C7A" w:rsidP="00FD1C7A">
      <w:pPr>
        <w:rPr>
          <w:lang w:val="pt-BR"/>
        </w:rPr>
      </w:pPr>
      <w:r w:rsidRPr="00FD1C7A">
        <w:rPr>
          <w:lang w:val="pt-BR"/>
        </w:rPr>
        <w:t>O código tem uma complexidade ciclomática muito alta, refatorar o código para que seja possível entende-lo melhor e simplificar a manutenção.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E875D6" w:rsidRPr="00853626" w14:paraId="1C59A5A1" w14:textId="77777777" w:rsidTr="00921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6007B8E" w14:textId="77777777" w:rsidR="00E875D6" w:rsidRPr="004C0FFF" w:rsidRDefault="00E875D6" w:rsidP="00921A6B">
            <w:pPr>
              <w:spacing w:after="180" w:line="288" w:lineRule="auto"/>
              <w:rPr>
                <w:lang w:val="pt-BR"/>
              </w:rPr>
            </w:pPr>
            <w:r w:rsidRPr="004C0FFF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30C69B48" wp14:editId="4E3FE6B5">
                      <wp:extent cx="141605" cy="141605"/>
                      <wp:effectExtent l="0" t="0" r="0" b="0"/>
                      <wp:docPr id="10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tângulo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orma livre 1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21CA4E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CHKhB7fggAADQoAAAOAAAA&#10;AAAAAAAAAAAAAC4CAABkcnMvZTJvRG9jLnhtbFBLAQItABQABgAIAAAAIQAF4gw92QAAAAMBAAAP&#10;AAAAAAAAAAAAAAAAANgKAABkcnMvZG93bnJldi54bWxQSwUGAAAAAAQABADzAAAA3gsAAAAA&#10;">
                      <v:rect id="Retângulo 11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Z78EA&#10;AADbAAAADwAAAGRycy9kb3ducmV2LnhtbERP32vCMBB+F/Y/hBv4NpOqG7NrKiKImy+i296P5taW&#10;NZeSRO3+ezMQfLuP7+cVy8F24kw+tI41ZBMFgrhypuVaw9fn5ukVRIjIBjvHpOGPAizLh1GBuXEX&#10;PtD5GGuRQjjkqKGJsc+lDFVDFsPE9cSJ+3HeYkzQ19J4vKRw28mpUi/SYsupocGe1g1Vv8eT1bBV&#10;+8X3qTas5jKbztrdx2Hhn7UePw6rNxCRhngX39zvJs3P4P+XdIAs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Y2e/BAAAA2wAAAA8AAAAAAAAAAAAAAAAAmAIAAGRycy9kb3du&#10;cmV2LnhtbFBLBQYAAAAABAAEAPUAAACGAwAAAAA=&#10;" fillcolor="#5b9bd5 [3204]" stroked="f" strokeweight="0"/>
                      <v:shape id="Forma livre 12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XXu8MA&#10;AADbAAAADwAAAGRycy9kb3ducmV2LnhtbERPTWvCQBC9C/0PyxS8mU09GImuoRQKeiimmt7H7JjE&#10;ZmfT7DbG/vpuQehtHu9z1tloWjFQ7xrLCp6iGARxaXXDlYLi+DpbgnAeWWNrmRTcyEG2eZisMdX2&#10;yu80HHwlQgi7FBXU3neplK6syaCLbEccuLPtDfoA+0rqHq8h3LRyHscLabDh0FBjRy81lZ+Hb6Ng&#10;f7KXn+NXXrUfu66w+q1M8mSp1PRxfF6B8DT6f/HdvdVh/hz+fg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XXu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B90C81C" w14:textId="77777777" w:rsidR="00E875D6" w:rsidRPr="004C0FFF" w:rsidRDefault="00E875D6" w:rsidP="00E875D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Dica: Não tem nenhum tipo de restrição com relação a reestruturação</w:t>
            </w:r>
            <w:r w:rsidR="00626536">
              <w:rPr>
                <w:lang w:val="pt-BR"/>
              </w:rPr>
              <w:t>,</w:t>
            </w:r>
            <w:r>
              <w:rPr>
                <w:lang w:val="pt-BR"/>
              </w:rPr>
              <w:t xml:space="preserve"> sinta-se à vontade para criar mais cl</w:t>
            </w:r>
            <w:r w:rsidR="00853626">
              <w:rPr>
                <w:lang w:val="pt-BR"/>
              </w:rPr>
              <w:t>asses, projetos, métodos e etc.</w:t>
            </w:r>
          </w:p>
        </w:tc>
      </w:tr>
    </w:tbl>
    <w:p w14:paraId="3633C198" w14:textId="77777777"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9 </w:t>
      </w:r>
      <w:r>
        <w:rPr>
          <w:lang w:val="pt-BR"/>
        </w:rPr>
        <w:t>– Exercício (Melhoria técnica)</w:t>
      </w:r>
    </w:p>
    <w:p w14:paraId="7A96AF38" w14:textId="77777777" w:rsidR="00FD1C7A" w:rsidRDefault="00FD1C7A" w:rsidP="00FD1C7A">
      <w:pPr>
        <w:rPr>
          <w:lang w:val="pt-BR"/>
        </w:rPr>
      </w:pPr>
      <w:r>
        <w:rPr>
          <w:lang w:val="pt-BR"/>
        </w:rPr>
        <w:t>Estão previstas muitas alterações nas regras desta aplicaç</w:t>
      </w:r>
      <w:r w:rsidR="008B4D3F">
        <w:rPr>
          <w:lang w:val="pt-BR"/>
        </w:rPr>
        <w:t>ão</w:t>
      </w:r>
      <w:r>
        <w:rPr>
          <w:lang w:val="pt-BR"/>
        </w:rPr>
        <w:t xml:space="preserve">, </w:t>
      </w:r>
      <w:r w:rsidR="008B4D3F">
        <w:rPr>
          <w:lang w:val="pt-BR"/>
        </w:rPr>
        <w:t xml:space="preserve">crie </w:t>
      </w:r>
      <w:r>
        <w:rPr>
          <w:lang w:val="pt-BR"/>
        </w:rPr>
        <w:t xml:space="preserve">testes unitários para diminuir o risco </w:t>
      </w:r>
      <w:r w:rsidR="008B4D3F">
        <w:rPr>
          <w:lang w:val="pt-BR"/>
        </w:rPr>
        <w:t>e melhorar o design.</w:t>
      </w:r>
    </w:p>
    <w:p w14:paraId="01CCF0BB" w14:textId="77777777" w:rsidR="00C00E18" w:rsidRDefault="00C00E18" w:rsidP="00C00E18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 </w:t>
      </w:r>
      <w:r w:rsidR="00CE3780">
        <w:rPr>
          <w:lang w:val="pt-BR"/>
        </w:rPr>
        <w:t xml:space="preserve">10 </w:t>
      </w:r>
      <w:r>
        <w:rPr>
          <w:lang w:val="pt-BR"/>
        </w:rPr>
        <w:t>– Exercício (Analise)</w:t>
      </w:r>
    </w:p>
    <w:p w14:paraId="2E3BF34D" w14:textId="0C143744" w:rsidR="00C00E18" w:rsidRDefault="00C00E18" w:rsidP="00FD1C7A">
      <w:pPr>
        <w:rPr>
          <w:lang w:val="pt-BR"/>
        </w:rPr>
      </w:pPr>
      <w:r>
        <w:rPr>
          <w:lang w:val="pt-BR"/>
        </w:rPr>
        <w:t>É necessário gerar um report técnico das atividades desenvolvidas, descreva com suas palavras qual é o objetivo da tela e como foi implementado as alterações solicitadas.</w:t>
      </w:r>
    </w:p>
    <w:p w14:paraId="7E98EADD" w14:textId="3AED0659" w:rsidR="006B57ED" w:rsidRDefault="006B57ED" w:rsidP="00FD1C7A">
      <w:pPr>
        <w:rPr>
          <w:lang w:val="pt-BR"/>
        </w:rPr>
      </w:pPr>
      <w:r>
        <w:rPr>
          <w:lang w:val="pt-BR"/>
        </w:rPr>
        <w:t>Será descrito abaixo de acordo com cada índice das atividades.</w:t>
      </w:r>
    </w:p>
    <w:p w14:paraId="3219546E" w14:textId="5CAFDE65" w:rsidR="006B57ED" w:rsidRDefault="006B57ED" w:rsidP="006B57E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Para gerar XML foi criado um arquivo </w:t>
      </w:r>
      <w:proofErr w:type="spellStart"/>
      <w:r>
        <w:rPr>
          <w:lang w:val="pt-BR"/>
        </w:rPr>
        <w:t>Utils.cs</w:t>
      </w:r>
      <w:proofErr w:type="spellEnd"/>
      <w:r>
        <w:rPr>
          <w:lang w:val="pt-BR"/>
        </w:rPr>
        <w:t xml:space="preserve"> na raiz do projeto </w:t>
      </w:r>
      <w:proofErr w:type="spellStart"/>
      <w:r>
        <w:rPr>
          <w:lang w:val="pt-BR"/>
        </w:rPr>
        <w:t>Imposto.Core</w:t>
      </w:r>
      <w:proofErr w:type="spellEnd"/>
      <w:r>
        <w:rPr>
          <w:lang w:val="pt-BR"/>
        </w:rPr>
        <w:t xml:space="preserve"> contendo duas funções genéricas, onde uma é para gerar o XML e outra para download. Para realização do download do XML foi adicionado no arquivo </w:t>
      </w:r>
      <w:proofErr w:type="spellStart"/>
      <w:r>
        <w:rPr>
          <w:lang w:val="pt-BR"/>
        </w:rPr>
        <w:t>App.config</w:t>
      </w:r>
      <w:proofErr w:type="spellEnd"/>
      <w:r>
        <w:rPr>
          <w:lang w:val="pt-BR"/>
        </w:rPr>
        <w:t xml:space="preserve"> uma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chamada </w:t>
      </w:r>
      <w:proofErr w:type="spellStart"/>
      <w:r>
        <w:rPr>
          <w:lang w:val="pt-BR"/>
        </w:rPr>
        <w:t>PathXML</w:t>
      </w:r>
      <w:proofErr w:type="spellEnd"/>
      <w:r>
        <w:rPr>
          <w:lang w:val="pt-BR"/>
        </w:rPr>
        <w:t xml:space="preserve"> para a infraestrutura configurar o caminho em que será efetuado o download.</w:t>
      </w:r>
    </w:p>
    <w:p w14:paraId="61F3A7EC" w14:textId="0B468161" w:rsidR="00987366" w:rsidRDefault="00987366" w:rsidP="006B57E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Para efetuar a persistência com as procedures P_NOTA_FISCAL e P_NOTA_FISCAL_ITEM foi criado um arquivo </w:t>
      </w:r>
      <w:proofErr w:type="spellStart"/>
      <w:r>
        <w:rPr>
          <w:lang w:val="pt-BR"/>
        </w:rPr>
        <w:t>Conexao.cs</w:t>
      </w:r>
      <w:proofErr w:type="spellEnd"/>
      <w:r>
        <w:rPr>
          <w:lang w:val="pt-BR"/>
        </w:rPr>
        <w:t xml:space="preserve"> dentro da pasta Data no projeto </w:t>
      </w:r>
      <w:proofErr w:type="spellStart"/>
      <w:r>
        <w:rPr>
          <w:lang w:val="pt-BR"/>
        </w:rPr>
        <w:t>Imposto.Core</w:t>
      </w:r>
      <w:proofErr w:type="spellEnd"/>
      <w:r>
        <w:rPr>
          <w:lang w:val="pt-BR"/>
        </w:rPr>
        <w:t xml:space="preserve"> genérica conectar na base de dados onde serão executadas as proc</w:t>
      </w:r>
      <w:r w:rsidR="00E42065">
        <w:rPr>
          <w:lang w:val="pt-BR"/>
        </w:rPr>
        <w:t>edures</w:t>
      </w:r>
      <w:r>
        <w:rPr>
          <w:lang w:val="pt-BR"/>
        </w:rPr>
        <w:t xml:space="preserve">. Foi criado também </w:t>
      </w:r>
      <w:r w:rsidR="00E42065">
        <w:rPr>
          <w:lang w:val="pt-BR"/>
        </w:rPr>
        <w:t xml:space="preserve">a </w:t>
      </w:r>
      <w:proofErr w:type="spellStart"/>
      <w:r w:rsidR="00E42065">
        <w:rPr>
          <w:lang w:val="pt-BR"/>
        </w:rPr>
        <w:t>tag</w:t>
      </w:r>
      <w:proofErr w:type="spellEnd"/>
      <w:r>
        <w:rPr>
          <w:lang w:val="pt-BR"/>
        </w:rPr>
        <w:t xml:space="preserve"> </w:t>
      </w:r>
      <w:proofErr w:type="spellStart"/>
      <w:r w:rsidR="00E42065" w:rsidRPr="00E42065">
        <w:rPr>
          <w:lang w:val="pt-BR"/>
        </w:rPr>
        <w:t>connectionStrings</w:t>
      </w:r>
      <w:proofErr w:type="spellEnd"/>
      <w:r w:rsidR="00E42065">
        <w:rPr>
          <w:lang w:val="pt-BR"/>
        </w:rPr>
        <w:t xml:space="preserve"> </w:t>
      </w:r>
      <w:r>
        <w:rPr>
          <w:lang w:val="pt-BR"/>
        </w:rPr>
        <w:t xml:space="preserve">dentro do arquivo </w:t>
      </w:r>
      <w:proofErr w:type="spellStart"/>
      <w:r>
        <w:rPr>
          <w:lang w:val="pt-BR"/>
        </w:rPr>
        <w:t>App.config</w:t>
      </w:r>
      <w:proofErr w:type="spellEnd"/>
      <w:r w:rsidR="00E42065">
        <w:rPr>
          <w:lang w:val="pt-BR"/>
        </w:rPr>
        <w:t xml:space="preserve"> onde a </w:t>
      </w:r>
      <w:proofErr w:type="spellStart"/>
      <w:r w:rsidR="00E42065">
        <w:rPr>
          <w:lang w:val="pt-BR"/>
        </w:rPr>
        <w:t>key</w:t>
      </w:r>
      <w:proofErr w:type="spellEnd"/>
      <w:r w:rsidR="00E42065">
        <w:rPr>
          <w:lang w:val="pt-BR"/>
        </w:rPr>
        <w:t xml:space="preserve"> que chama a conexão do banco tem seu nome de DEFAULT para ser consumida pelo arquivo </w:t>
      </w:r>
      <w:proofErr w:type="spellStart"/>
      <w:r w:rsidR="00E42065">
        <w:rPr>
          <w:lang w:val="pt-BR"/>
        </w:rPr>
        <w:t>Conexao.cs</w:t>
      </w:r>
      <w:proofErr w:type="spellEnd"/>
      <w:r w:rsidR="00E42065">
        <w:rPr>
          <w:lang w:val="pt-BR"/>
        </w:rPr>
        <w:t>.</w:t>
      </w:r>
    </w:p>
    <w:p w14:paraId="2ADE1FB6" w14:textId="77777777" w:rsidR="00E42065" w:rsidRPr="006B57ED" w:rsidRDefault="00E42065" w:rsidP="006B57ED">
      <w:pPr>
        <w:pStyle w:val="PargrafodaLista"/>
        <w:numPr>
          <w:ilvl w:val="0"/>
          <w:numId w:val="6"/>
        </w:numPr>
        <w:rPr>
          <w:lang w:val="pt-BR"/>
        </w:rPr>
      </w:pPr>
    </w:p>
    <w:p w14:paraId="0E090BBE" w14:textId="77777777" w:rsidR="006B57ED" w:rsidRDefault="006B57ED" w:rsidP="00FD1C7A">
      <w:pPr>
        <w:rPr>
          <w:lang w:val="pt-BR"/>
        </w:rPr>
      </w:pPr>
    </w:p>
    <w:sectPr w:rsidR="006B57ED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4936F" w14:textId="77777777" w:rsidR="003276F9" w:rsidRDefault="003276F9">
      <w:pPr>
        <w:spacing w:after="0" w:line="240" w:lineRule="auto"/>
      </w:pPr>
      <w:r>
        <w:separator/>
      </w:r>
    </w:p>
  </w:endnote>
  <w:endnote w:type="continuationSeparator" w:id="0">
    <w:p w14:paraId="70EBFD83" w14:textId="77777777" w:rsidR="003276F9" w:rsidRDefault="00327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43627" w14:textId="77777777" w:rsidR="003276F9" w:rsidRDefault="003276F9">
      <w:pPr>
        <w:spacing w:after="0" w:line="240" w:lineRule="auto"/>
      </w:pPr>
      <w:r>
        <w:separator/>
      </w:r>
    </w:p>
  </w:footnote>
  <w:footnote w:type="continuationSeparator" w:id="0">
    <w:p w14:paraId="5A462861" w14:textId="77777777" w:rsidR="003276F9" w:rsidRDefault="00327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63C96" w14:textId="77777777"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D14FEC" wp14:editId="3FF40BD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7721BB" w14:textId="77777777"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853626">
                            <w:rPr>
                              <w:lang w:val="pt-BR"/>
                            </w:rPr>
                            <w:t>1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853626">
                      <w:rPr>
                        <w:lang w:val="pt-BR"/>
                      </w:rPr>
                      <w:t>1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92923"/>
    <w:multiLevelType w:val="hybridMultilevel"/>
    <w:tmpl w:val="C6A65D46"/>
    <w:lvl w:ilvl="0" w:tplc="EF60E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31B42"/>
    <w:multiLevelType w:val="hybridMultilevel"/>
    <w:tmpl w:val="B302F868"/>
    <w:lvl w:ilvl="0" w:tplc="B16C1A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B3F"/>
    <w:rsid w:val="000509EB"/>
    <w:rsid w:val="000E7B3F"/>
    <w:rsid w:val="001F3118"/>
    <w:rsid w:val="002137BE"/>
    <w:rsid w:val="00305142"/>
    <w:rsid w:val="00307E76"/>
    <w:rsid w:val="003123B0"/>
    <w:rsid w:val="00326966"/>
    <w:rsid w:val="003276F9"/>
    <w:rsid w:val="00365F60"/>
    <w:rsid w:val="003752B0"/>
    <w:rsid w:val="003D0F83"/>
    <w:rsid w:val="003E550F"/>
    <w:rsid w:val="0045381E"/>
    <w:rsid w:val="004C0FFF"/>
    <w:rsid w:val="005176C2"/>
    <w:rsid w:val="00533090"/>
    <w:rsid w:val="005353DF"/>
    <w:rsid w:val="00565C43"/>
    <w:rsid w:val="00626536"/>
    <w:rsid w:val="006B57ED"/>
    <w:rsid w:val="006C4D35"/>
    <w:rsid w:val="006D5C70"/>
    <w:rsid w:val="00735CA6"/>
    <w:rsid w:val="00777132"/>
    <w:rsid w:val="00853626"/>
    <w:rsid w:val="008B4D3F"/>
    <w:rsid w:val="00925D51"/>
    <w:rsid w:val="00987366"/>
    <w:rsid w:val="00AC5B38"/>
    <w:rsid w:val="00B52583"/>
    <w:rsid w:val="00B75405"/>
    <w:rsid w:val="00BD2FD5"/>
    <w:rsid w:val="00BE7EF8"/>
    <w:rsid w:val="00C00E18"/>
    <w:rsid w:val="00C2285A"/>
    <w:rsid w:val="00C65186"/>
    <w:rsid w:val="00CB402C"/>
    <w:rsid w:val="00CE3780"/>
    <w:rsid w:val="00D76F71"/>
    <w:rsid w:val="00E0177D"/>
    <w:rsid w:val="00E42065"/>
    <w:rsid w:val="00E875D6"/>
    <w:rsid w:val="00F143C6"/>
    <w:rsid w:val="00F841DE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6F4ED"/>
  <w15:chartTrackingRefBased/>
  <w15:docId w15:val="{9673F158-9259-4B61-AE78-6C22A877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CDB7B6-3500-4C2D-878A-1D4E5FA73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</Template>
  <TotalTime>515</TotalTime>
  <Pages>3</Pages>
  <Words>719</Words>
  <Characters>3885</Characters>
  <Application>Microsoft Office Word</Application>
  <DocSecurity>0</DocSecurity>
  <Lines>32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david udala</cp:lastModifiedBy>
  <cp:revision>35</cp:revision>
  <dcterms:created xsi:type="dcterms:W3CDTF">2015-07-24T11:22:00Z</dcterms:created>
  <dcterms:modified xsi:type="dcterms:W3CDTF">2021-01-31T18:45:00Z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